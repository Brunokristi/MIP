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E3A4" w14:textId="179A5CF4" w:rsidR="005A2C02" w:rsidRDefault="005A2C02" w:rsidP="005A2C02">
      <w:pPr>
        <w:pStyle w:val="Nadpis1"/>
      </w:pPr>
      <w:r w:rsidRPr="005A2C02">
        <w:t>Úlohy v MS Worde</w:t>
      </w:r>
    </w:p>
    <w:p w14:paraId="17ECADB9" w14:textId="77777777" w:rsidR="005A2C02" w:rsidRPr="005A2C02" w:rsidRDefault="005A2C02" w:rsidP="005A2C02"/>
    <w:p w14:paraId="2A5848DD" w14:textId="3965F440" w:rsidR="005A2C02" w:rsidRDefault="005A2C02" w:rsidP="005A2C02">
      <w:pPr>
        <w:pStyle w:val="Nadpis2"/>
      </w:pPr>
      <w:proofErr w:type="spellStart"/>
      <w:r>
        <w:t>Úloha</w:t>
      </w:r>
      <w:proofErr w:type="spellEnd"/>
      <w:r>
        <w:t xml:space="preserve"> 1</w:t>
      </w:r>
    </w:p>
    <w:p w14:paraId="3000C5B3" w14:textId="06529CDC" w:rsidR="005A2C02" w:rsidRPr="005A2C02" w:rsidRDefault="005A2C02" w:rsidP="005A2C02">
      <w:pPr>
        <w:ind w:left="360"/>
      </w:pPr>
      <w:r w:rsidRPr="005A2C02">
        <w:t xml:space="preserve">Stiahnite šablónu na prípravu príspevku na konferenciu IIT.SRC v MS Worde. Šablóny definujú formátovanie dokumentu (podobne ako trieda dokumentov v </w:t>
      </w:r>
      <w:proofErr w:type="spellStart"/>
      <w:r w:rsidRPr="005A2C02">
        <w:t>LaTeXu</w:t>
      </w:r>
      <w:proofErr w:type="spellEnd"/>
      <w:r w:rsidRPr="005A2C02">
        <w:t xml:space="preserve">). Súbor, ktorý ste stiahli, predstavuje zároveň aj príklad článku na IIT.SRC. Šablónu otvorte v MS Worde. Uložením (voľbou </w:t>
      </w:r>
      <w:proofErr w:type="spellStart"/>
      <w:r w:rsidRPr="005A2C02">
        <w:t>Save</w:t>
      </w:r>
      <w:proofErr w:type="spellEnd"/>
      <w:r w:rsidRPr="005A2C02">
        <w:t xml:space="preserve"> alebo </w:t>
      </w:r>
      <w:proofErr w:type="spellStart"/>
      <w:r w:rsidRPr="005A2C02">
        <w:t>Save</w:t>
      </w:r>
      <w:proofErr w:type="spellEnd"/>
      <w:r w:rsidRPr="005A2C02">
        <w:t xml:space="preserve"> As) dostanete DOCX súbor (ak potvrdíte predvolený formát). Všimnite si spôsob vloženia a označenia obrázku a tabuľky, ako aj odkazy na obrázok a tabuľku v texte. Tiež si všimnite literatúru a odkazy na zdroje v texte.</w:t>
      </w:r>
    </w:p>
    <w:p w14:paraId="55FED1A7" w14:textId="27EBF383" w:rsidR="005A2C02" w:rsidRDefault="005A2C02" w:rsidP="005A2C02">
      <w:pPr>
        <w:pStyle w:val="Nadpis2"/>
      </w:pPr>
      <w:proofErr w:type="spellStart"/>
      <w:r>
        <w:t>Úloha</w:t>
      </w:r>
      <w:proofErr w:type="spellEnd"/>
      <w:r>
        <w:t xml:space="preserve"> 2</w:t>
      </w:r>
    </w:p>
    <w:p w14:paraId="153A63B8" w14:textId="4C3630E6" w:rsidR="005A2C02" w:rsidRPr="005A2C02" w:rsidRDefault="005A2C02" w:rsidP="005A2C02">
      <w:pPr>
        <w:ind w:left="360"/>
      </w:pPr>
      <w:r w:rsidRPr="005A2C02">
        <w:t xml:space="preserve">V získanom DOCX súbore kliknite pravým tlačidlom na nadpis časti na prvej úrovni. Z kontextového menu vyberte voľbu </w:t>
      </w:r>
      <w:proofErr w:type="spellStart"/>
      <w:r w:rsidRPr="005A2C02">
        <w:t>Styles</w:t>
      </w:r>
      <w:proofErr w:type="spellEnd"/>
      <w:r w:rsidRPr="005A2C02">
        <w:t xml:space="preserve"> a z nej </w:t>
      </w:r>
      <w:proofErr w:type="spellStart"/>
      <w:r w:rsidRPr="005A2C02">
        <w:t>Apply</w:t>
      </w:r>
      <w:proofErr w:type="spellEnd"/>
      <w:r w:rsidRPr="005A2C02">
        <w:t xml:space="preserve"> </w:t>
      </w:r>
      <w:proofErr w:type="spellStart"/>
      <w:r w:rsidRPr="005A2C02">
        <w:t>Styles</w:t>
      </w:r>
      <w:proofErr w:type="spellEnd"/>
      <w:r w:rsidRPr="005A2C02">
        <w:t xml:space="preserve">…, a potom </w:t>
      </w:r>
      <w:proofErr w:type="spellStart"/>
      <w:r w:rsidRPr="005A2C02">
        <w:t>Modify</w:t>
      </w:r>
      <w:proofErr w:type="spellEnd"/>
      <w:r w:rsidRPr="005A2C02">
        <w:t xml:space="preserve">… V otvorenom dialógovom okne </w:t>
      </w:r>
      <w:proofErr w:type="spellStart"/>
      <w:r w:rsidRPr="005A2C02">
        <w:t>Modify</w:t>
      </w:r>
      <w:proofErr w:type="spellEnd"/>
      <w:r w:rsidRPr="005A2C02">
        <w:t xml:space="preserve"> </w:t>
      </w:r>
      <w:proofErr w:type="spellStart"/>
      <w:r w:rsidRPr="005A2C02">
        <w:t>Style</w:t>
      </w:r>
      <w:proofErr w:type="spellEnd"/>
      <w:r w:rsidRPr="005A2C02">
        <w:t xml:space="preserve"> zmeňte písmo, jeho veľkosť alebo vlastnosti odseku (všimnite si tlačidlo </w:t>
      </w:r>
      <w:proofErr w:type="spellStart"/>
      <w:r w:rsidRPr="005A2C02">
        <w:t>Format</w:t>
      </w:r>
      <w:proofErr w:type="spellEnd"/>
      <w:r w:rsidRPr="005A2C02">
        <w:t xml:space="preserve"> vľavo dole). Nastavenia potvrďte tlačidlom OK. V dokumente by sa mali zmeniť všetky nadpisy prvej úrovne. To isté zopakujte pre nadpisy druhej úrovne a bežný text.</w:t>
      </w:r>
    </w:p>
    <w:p w14:paraId="7C104ED9" w14:textId="77777777" w:rsidR="005A2C02" w:rsidRPr="005A2C02" w:rsidRDefault="005A2C02" w:rsidP="005A2C02"/>
    <w:p w14:paraId="3F33C4F5" w14:textId="294919C7" w:rsidR="005A2C02" w:rsidRDefault="005A2C02" w:rsidP="005A2C02">
      <w:pPr>
        <w:pStyle w:val="Nadpis2"/>
      </w:pPr>
      <w:proofErr w:type="spellStart"/>
      <w:r>
        <w:t>Úloha</w:t>
      </w:r>
      <w:proofErr w:type="spellEnd"/>
      <w:r>
        <w:t xml:space="preserve"> 3</w:t>
      </w:r>
    </w:p>
    <w:p w14:paraId="753640BA" w14:textId="757907F9" w:rsidR="006978A8" w:rsidRPr="005A2C02" w:rsidRDefault="005A2C02" w:rsidP="005A2C02">
      <w:pPr>
        <w:ind w:left="360"/>
      </w:pPr>
      <w:r w:rsidRPr="005A2C02">
        <w:t xml:space="preserve">Vytvorte nový dokument v MS Worde a uložte ho v štandardnom formáte DOCX. Vytvorte krátky obsah dokumentu (nemusí byť zmysluplný) tak, aby dokument mal názov, niekoľko časti prvej úrovne, niekoľko časti druhej úrovne a bežný text. Použite pritom zodpovedajúce štýly výberom z panela nástrojov </w:t>
      </w:r>
      <w:proofErr w:type="spellStart"/>
      <w:r w:rsidRPr="005A2C02">
        <w:t>Styles</w:t>
      </w:r>
      <w:proofErr w:type="spellEnd"/>
      <w:r w:rsidRPr="005A2C02">
        <w:t xml:space="preserve"> zo záložky Home: Title, </w:t>
      </w:r>
      <w:proofErr w:type="spellStart"/>
      <w:r w:rsidRPr="005A2C02">
        <w:t>Heading</w:t>
      </w:r>
      <w:proofErr w:type="spellEnd"/>
      <w:r w:rsidRPr="005A2C02">
        <w:t xml:space="preserve"> 1, </w:t>
      </w:r>
      <w:proofErr w:type="spellStart"/>
      <w:r w:rsidRPr="005A2C02">
        <w:t>Heading</w:t>
      </w:r>
      <w:proofErr w:type="spellEnd"/>
      <w:r w:rsidRPr="005A2C02">
        <w:t xml:space="preserve"> 2 a </w:t>
      </w:r>
      <w:proofErr w:type="spellStart"/>
      <w:r w:rsidRPr="005A2C02">
        <w:t>Normal</w:t>
      </w:r>
      <w:proofErr w:type="spellEnd"/>
      <w:r w:rsidRPr="005A2C02">
        <w:t>. Všimnite si, že po zadaní nadpisu dokumentu (Title) alebo nadpisu časti (</w:t>
      </w:r>
      <w:proofErr w:type="spellStart"/>
      <w:r w:rsidRPr="005A2C02">
        <w:t>Heading</w:t>
      </w:r>
      <w:proofErr w:type="spellEnd"/>
      <w:r w:rsidRPr="005A2C02">
        <w:t xml:space="preserve"> 1, 2 atď.) a stlačení </w:t>
      </w:r>
      <w:proofErr w:type="spellStart"/>
      <w:r w:rsidRPr="005A2C02">
        <w:t>Enter</w:t>
      </w:r>
      <w:proofErr w:type="spellEnd"/>
      <w:r w:rsidRPr="005A2C02">
        <w:t xml:space="preserve">, automaticky nasleduje odsek v štýle </w:t>
      </w:r>
      <w:proofErr w:type="spellStart"/>
      <w:r w:rsidRPr="005A2C02">
        <w:t>Normal</w:t>
      </w:r>
      <w:proofErr w:type="spellEnd"/>
      <w:r w:rsidRPr="005A2C02">
        <w:t xml:space="preserve"> (bežný text). Paletu štýlov v dokumente môžete zobraziť stlačením CTRL-SHIFT-ALT-S. Dialóg na aplikáciu a modifikáciu štýlu môžete vyvolať stlačením CTRL-SHIFT-S.</w:t>
      </w:r>
    </w:p>
    <w:p w14:paraId="1F9E248C" w14:textId="10ECD06D" w:rsidR="005A2C02" w:rsidRPr="005A2C02" w:rsidRDefault="005A2C02" w:rsidP="005A2C02">
      <w:pPr>
        <w:tabs>
          <w:tab w:val="left" w:pos="6345"/>
        </w:tabs>
      </w:pPr>
      <w:r w:rsidRPr="005A2C02">
        <w:tab/>
      </w:r>
    </w:p>
    <w:sectPr w:rsidR="005A2C02" w:rsidRPr="005A2C02" w:rsidSect="00DD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20A91C35"/>
    <w:multiLevelType w:val="hybridMultilevel"/>
    <w:tmpl w:val="769EF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F531C75"/>
    <w:multiLevelType w:val="multilevel"/>
    <w:tmpl w:val="E2F6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323237474">
    <w:abstractNumId w:val="3"/>
  </w:num>
  <w:num w:numId="2" w16cid:durableId="1344092441">
    <w:abstractNumId w:val="1"/>
  </w:num>
  <w:num w:numId="3" w16cid:durableId="299961503">
    <w:abstractNumId w:val="0"/>
  </w:num>
  <w:num w:numId="4" w16cid:durableId="1731994391">
    <w:abstractNumId w:val="2"/>
  </w:num>
  <w:num w:numId="5" w16cid:durableId="1382679761">
    <w:abstractNumId w:val="5"/>
  </w:num>
  <w:num w:numId="6" w16cid:durableId="2069450765">
    <w:abstractNumId w:val="4"/>
  </w:num>
  <w:num w:numId="7" w16cid:durableId="1319261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3"/>
    <w:rsid w:val="002E0194"/>
    <w:rsid w:val="002E68D7"/>
    <w:rsid w:val="005A2C02"/>
    <w:rsid w:val="005D5D03"/>
    <w:rsid w:val="00A974AE"/>
    <w:rsid w:val="00BA1360"/>
    <w:rsid w:val="00CD1BDC"/>
    <w:rsid w:val="00DD7E62"/>
    <w:rsid w:val="00DF63B7"/>
    <w:rsid w:val="00E3475E"/>
    <w:rsid w:val="00E62532"/>
    <w:rsid w:val="00E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E824"/>
  <w15:chartTrackingRefBased/>
  <w15:docId w15:val="{A34DB06D-46C0-4D45-824F-BD4601B5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2C02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dpis1">
    <w:name w:val="heading 1"/>
    <w:basedOn w:val="Normlny"/>
    <w:next w:val="p1a"/>
    <w:link w:val="Nadpis1Char"/>
    <w:unhideWhenUsed/>
    <w:qFormat/>
    <w:rsid w:val="005A2C02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link w:val="Nadpis2Char"/>
    <w:unhideWhenUsed/>
    <w:qFormat/>
    <w:rsid w:val="005A2C02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qFormat/>
    <w:rsid w:val="005A2C02"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link w:val="Nadpis4Char"/>
    <w:qFormat/>
    <w:rsid w:val="005A2C02"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  <w:rsid w:val="005A2C02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5A2C02"/>
  </w:style>
  <w:style w:type="character" w:customStyle="1" w:styleId="Nadpis1Char">
    <w:name w:val="Nadpis 1 Char"/>
    <w:basedOn w:val="Predvolenpsmoodseku"/>
    <w:link w:val="Nadpis1"/>
    <w:rsid w:val="005A2C02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5A2C0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rsid w:val="005A2C02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Nadpis3Char">
    <w:name w:val="Nadpis 3 Char"/>
    <w:basedOn w:val="Predvolenpsmoodseku"/>
    <w:link w:val="Nadpis3"/>
    <w:rsid w:val="005A2C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4Char">
    <w:name w:val="Nadpis 4 Char"/>
    <w:basedOn w:val="Predvolenpsmoodseku"/>
    <w:link w:val="Nadpis4"/>
    <w:rsid w:val="005A2C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lny"/>
    <w:rsid w:val="005A2C02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rsid w:val="005A2C02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rsid w:val="005A2C02"/>
    <w:pPr>
      <w:numPr>
        <w:numId w:val="5"/>
      </w:numPr>
    </w:pPr>
  </w:style>
  <w:style w:type="paragraph" w:customStyle="1" w:styleId="author">
    <w:name w:val="author"/>
    <w:basedOn w:val="Normlny"/>
    <w:next w:val="address"/>
    <w:rsid w:val="005A2C02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rsid w:val="005A2C02"/>
    <w:pPr>
      <w:numPr>
        <w:numId w:val="3"/>
      </w:numPr>
      <w:spacing w:before="160" w:after="160"/>
      <w:contextualSpacing/>
    </w:pPr>
  </w:style>
  <w:style w:type="paragraph" w:customStyle="1" w:styleId="dashitem">
    <w:name w:val="dashitem"/>
    <w:basedOn w:val="Normlny"/>
    <w:rsid w:val="005A2C02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Predvolenpsmoodseku"/>
    <w:rsid w:val="005A2C02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5A2C02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rsid w:val="005A2C02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sid w:val="005A2C02"/>
    <w:rPr>
      <w:position w:val="0"/>
      <w:vertAlign w:val="superscript"/>
    </w:rPr>
  </w:style>
  <w:style w:type="paragraph" w:styleId="Pta">
    <w:name w:val="footer"/>
    <w:basedOn w:val="Normlny"/>
    <w:link w:val="PtaChar"/>
    <w:unhideWhenUsed/>
    <w:rsid w:val="005A2C02"/>
  </w:style>
  <w:style w:type="character" w:customStyle="1" w:styleId="PtaChar">
    <w:name w:val="Päta Char"/>
    <w:basedOn w:val="Predvolenpsmoodseku"/>
    <w:link w:val="Pta"/>
    <w:rsid w:val="005A2C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lny"/>
    <w:next w:val="p1a"/>
    <w:qFormat/>
    <w:rsid w:val="005A2C02"/>
    <w:pPr>
      <w:keepNext/>
      <w:keepLines/>
      <w:numPr>
        <w:numId w:val="6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rsid w:val="005A2C02"/>
    <w:pPr>
      <w:keepNext/>
      <w:keepLines/>
      <w:numPr>
        <w:ilvl w:val="1"/>
        <w:numId w:val="6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sid w:val="005A2C02"/>
    <w:rPr>
      <w:b/>
    </w:rPr>
  </w:style>
  <w:style w:type="character" w:customStyle="1" w:styleId="heading4">
    <w:name w:val="heading4"/>
    <w:basedOn w:val="Predvolenpsmoodseku"/>
    <w:rsid w:val="005A2C02"/>
    <w:rPr>
      <w:i/>
    </w:rPr>
  </w:style>
  <w:style w:type="numbering" w:customStyle="1" w:styleId="headings">
    <w:name w:val="headings"/>
    <w:basedOn w:val="arabnumitem"/>
    <w:rsid w:val="005A2C02"/>
    <w:pPr>
      <w:numPr>
        <w:numId w:val="6"/>
      </w:numPr>
    </w:pPr>
  </w:style>
  <w:style w:type="character" w:styleId="Hypertextovprepojenie">
    <w:name w:val="Hyperlink"/>
    <w:basedOn w:val="Predvolenpsmoodseku"/>
    <w:semiHidden/>
    <w:unhideWhenUsed/>
    <w:rsid w:val="005A2C02"/>
    <w:rPr>
      <w:color w:val="auto"/>
      <w:u w:val="none"/>
    </w:rPr>
  </w:style>
  <w:style w:type="paragraph" w:customStyle="1" w:styleId="image">
    <w:name w:val="image"/>
    <w:basedOn w:val="Normlny"/>
    <w:next w:val="Normlny"/>
    <w:rsid w:val="005A2C02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rsid w:val="005A2C02"/>
    <w:pPr>
      <w:numPr>
        <w:numId w:val="3"/>
      </w:numPr>
    </w:pPr>
  </w:style>
  <w:style w:type="numbering" w:customStyle="1" w:styleId="itemization2">
    <w:name w:val="itemization2"/>
    <w:basedOn w:val="Bezzoznamu"/>
    <w:rsid w:val="005A2C02"/>
    <w:pPr>
      <w:numPr>
        <w:numId w:val="4"/>
      </w:numPr>
    </w:pPr>
  </w:style>
  <w:style w:type="paragraph" w:customStyle="1" w:styleId="keywords">
    <w:name w:val="keywords"/>
    <w:basedOn w:val="abstract"/>
    <w:next w:val="heading1"/>
    <w:rsid w:val="005A2C02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link w:val="HlavikaChar"/>
    <w:unhideWhenUsed/>
    <w:rsid w:val="005A2C02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lavikaChar">
    <w:name w:val="Hlavička Char"/>
    <w:basedOn w:val="Predvolenpsmoodseku"/>
    <w:link w:val="Hlavika"/>
    <w:rsid w:val="005A2C02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lny"/>
    <w:rsid w:val="005A2C02"/>
    <w:pPr>
      <w:numPr>
        <w:numId w:val="5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5A2C02"/>
    <w:pPr>
      <w:ind w:firstLine="0"/>
    </w:pPr>
  </w:style>
  <w:style w:type="paragraph" w:customStyle="1" w:styleId="programcode">
    <w:name w:val="programcode"/>
    <w:basedOn w:val="Normlny"/>
    <w:rsid w:val="005A2C02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rsid w:val="005A2C02"/>
    <w:pPr>
      <w:numPr>
        <w:numId w:val="7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rsid w:val="005A2C02"/>
    <w:pPr>
      <w:numPr>
        <w:numId w:val="7"/>
      </w:numPr>
    </w:pPr>
  </w:style>
  <w:style w:type="paragraph" w:customStyle="1" w:styleId="runninghead-left">
    <w:name w:val="running head - left"/>
    <w:basedOn w:val="Normlny"/>
    <w:rsid w:val="005A2C02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rsid w:val="005A2C02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sid w:val="005A2C02"/>
    <w:rPr>
      <w:sz w:val="18"/>
    </w:rPr>
  </w:style>
  <w:style w:type="paragraph" w:customStyle="1" w:styleId="papertitle">
    <w:name w:val="papertitle"/>
    <w:basedOn w:val="Normlny"/>
    <w:next w:val="author"/>
    <w:rsid w:val="005A2C02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5A2C02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rsid w:val="005A2C02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sid w:val="005A2C02"/>
    <w:rPr>
      <w:rFonts w:ascii="Courier" w:hAnsi="Courier"/>
      <w:noProof/>
    </w:rPr>
  </w:style>
  <w:style w:type="character" w:customStyle="1" w:styleId="ORCID">
    <w:name w:val="ORCID"/>
    <w:basedOn w:val="Predvolenpsmoodseku"/>
    <w:rsid w:val="005A2C02"/>
    <w:rPr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5A2C02"/>
    <w:pPr>
      <w:spacing w:line="220" w:lineRule="atLeast"/>
      <w:ind w:left="227" w:hanging="227"/>
    </w:pPr>
    <w:rPr>
      <w:sz w:val="18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2C02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5A2C02"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5A2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5A2C0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fault.LAPTOP-E7URUV4I\Desktop\clanok\Cvicenia_MIP\Cvicenie_5\iitsrc_paper-WORD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brunokristian003@gmail.com</dc:creator>
  <cp:keywords/>
  <dc:description/>
  <cp:lastModifiedBy>brunokristian003@gmail.com</cp:lastModifiedBy>
  <cp:revision>3</cp:revision>
  <dcterms:created xsi:type="dcterms:W3CDTF">2022-10-25T14:56:00Z</dcterms:created>
  <dcterms:modified xsi:type="dcterms:W3CDTF">2022-10-25T15:09:00Z</dcterms:modified>
</cp:coreProperties>
</file>